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FB" w:rsidRPr="003606BD" w:rsidRDefault="009802C5" w:rsidP="005214FB">
      <w:pPr>
        <w:pStyle w:val="Heading1"/>
        <w:rPr>
          <w:lang w:val="ro-RO"/>
        </w:rPr>
      </w:pPr>
      <w:r>
        <w:rPr>
          <w:lang w:val="ro-RO"/>
        </w:rPr>
        <w:t>Introducere</w:t>
      </w:r>
    </w:p>
    <w:p w:rsidR="00542CD0" w:rsidRDefault="00542CD0" w:rsidP="00542CD0">
      <w:pPr>
        <w:rPr>
          <w:rFonts w:ascii="Verdana" w:hAnsi="Verdana"/>
          <w:sz w:val="20"/>
          <w:szCs w:val="20"/>
          <w:lang w:val="ro-RO"/>
        </w:rPr>
      </w:pPr>
      <w:r w:rsidRPr="003606BD">
        <w:rPr>
          <w:rFonts w:ascii="Verdana" w:hAnsi="Verdana"/>
          <w:sz w:val="20"/>
          <w:szCs w:val="20"/>
          <w:lang w:val="ro-RO"/>
        </w:rPr>
        <w:t>Intr-un proces de digitalizare a informatiei</w:t>
      </w:r>
      <w:r w:rsidRPr="003606BD">
        <w:rPr>
          <w:rFonts w:ascii="Verdana" w:hAnsi="Verdana"/>
          <w:sz w:val="20"/>
          <w:szCs w:val="20"/>
          <w:lang w:val="ro-RO"/>
        </w:rPr>
        <w:t xml:space="preserve"> in cadrul departamentului financiar</w:t>
      </w:r>
      <w:r w:rsidR="003606BD">
        <w:rPr>
          <w:rFonts w:ascii="Verdana" w:hAnsi="Verdana"/>
          <w:sz w:val="20"/>
          <w:szCs w:val="20"/>
          <w:lang w:val="ro-RO"/>
        </w:rPr>
        <w:t>-contabil</w:t>
      </w:r>
      <w:r w:rsidRPr="003606BD">
        <w:rPr>
          <w:rFonts w:ascii="Verdana" w:hAnsi="Verdana"/>
          <w:sz w:val="20"/>
          <w:szCs w:val="20"/>
          <w:lang w:val="ro-RO"/>
        </w:rPr>
        <w:t xml:space="preserve"> al unei companii</w:t>
      </w:r>
      <w:r w:rsidRPr="003606BD">
        <w:rPr>
          <w:rFonts w:ascii="Verdana" w:hAnsi="Verdana"/>
          <w:sz w:val="20"/>
          <w:szCs w:val="20"/>
          <w:lang w:val="ro-RO"/>
        </w:rPr>
        <w:t xml:space="preserve">, facturile primite prin posta de la furnizori sunt scanate si tranformate in documente PDF </w:t>
      </w:r>
      <w:r w:rsidRPr="003606BD">
        <w:rPr>
          <w:rFonts w:ascii="Verdana" w:hAnsi="Verdana"/>
          <w:sz w:val="20"/>
          <w:szCs w:val="20"/>
          <w:lang w:val="ro-RO"/>
        </w:rPr>
        <w:t>ce se prelucreaza ulterior</w:t>
      </w:r>
      <w:r w:rsidRPr="003606BD">
        <w:rPr>
          <w:rFonts w:ascii="Verdana" w:hAnsi="Verdana"/>
          <w:sz w:val="20"/>
          <w:szCs w:val="20"/>
          <w:lang w:val="ro-RO"/>
        </w:rPr>
        <w:t xml:space="preserve"> in vederea extragerii informatiei utile </w:t>
      </w:r>
      <w:r w:rsidRPr="003606BD">
        <w:rPr>
          <w:rFonts w:ascii="Verdana" w:hAnsi="Verdana"/>
          <w:sz w:val="20"/>
          <w:szCs w:val="20"/>
          <w:lang w:val="ro-RO"/>
        </w:rPr>
        <w:t>din aceste documente, informatie care este apoi trimisa catre aplicatiile financiar/contabile ale companiei.</w:t>
      </w:r>
    </w:p>
    <w:p w:rsidR="009802C5" w:rsidRPr="003606BD" w:rsidRDefault="009802C5" w:rsidP="009802C5">
      <w:pPr>
        <w:rPr>
          <w:rFonts w:ascii="Verdana" w:hAnsi="Verdana"/>
          <w:sz w:val="20"/>
          <w:szCs w:val="20"/>
          <w:lang w:val="ro-RO"/>
        </w:rPr>
      </w:pPr>
      <w:r w:rsidRPr="003606BD">
        <w:rPr>
          <w:rFonts w:ascii="Verdana" w:hAnsi="Verdana"/>
          <w:sz w:val="20"/>
          <w:szCs w:val="20"/>
          <w:lang w:val="ro-RO"/>
        </w:rPr>
        <w:t>Procesul de extragere a inform</w:t>
      </w:r>
      <w:r>
        <w:rPr>
          <w:rFonts w:ascii="Verdana" w:hAnsi="Verdana"/>
          <w:sz w:val="20"/>
          <w:szCs w:val="20"/>
          <w:lang w:val="ro-RO"/>
        </w:rPr>
        <w:t>a</w:t>
      </w:r>
      <w:r w:rsidRPr="003606BD">
        <w:rPr>
          <w:rFonts w:ascii="Verdana" w:hAnsi="Verdana"/>
          <w:sz w:val="20"/>
          <w:szCs w:val="20"/>
          <w:lang w:val="ro-RO"/>
        </w:rPr>
        <w:t xml:space="preserve">tiei presupune doi pasi importanti: recunoasterea optica a caracterelor (OCR), sau faza de detectie, in urma careia rezulta un set de cuvinte recunoscute asezate la o anumita pozitie in pagina (coordonatele x si y precum si lungimea si latimea blocului text), urmata de </w:t>
      </w:r>
      <w:r>
        <w:rPr>
          <w:rFonts w:ascii="Verdana" w:hAnsi="Verdana"/>
          <w:sz w:val="20"/>
          <w:szCs w:val="20"/>
          <w:lang w:val="ro-RO"/>
        </w:rPr>
        <w:t xml:space="preserve">identificarea si validarea </w:t>
      </w:r>
      <w:r w:rsidRPr="003606BD">
        <w:rPr>
          <w:rFonts w:ascii="Verdana" w:hAnsi="Verdana"/>
          <w:sz w:val="20"/>
          <w:szCs w:val="20"/>
          <w:lang w:val="ro-RO"/>
        </w:rPr>
        <w:t xml:space="preserve">informatiei utile din lista de texte recunoscute (numarul facturii, numele furnizorului, </w:t>
      </w:r>
      <w:r>
        <w:rPr>
          <w:rFonts w:ascii="Verdana" w:hAnsi="Verdana"/>
          <w:sz w:val="20"/>
          <w:szCs w:val="20"/>
          <w:lang w:val="ro-RO"/>
        </w:rPr>
        <w:t xml:space="preserve">data factura, </w:t>
      </w:r>
      <w:r w:rsidRPr="003606BD">
        <w:rPr>
          <w:rFonts w:ascii="Verdana" w:hAnsi="Verdana"/>
          <w:sz w:val="20"/>
          <w:szCs w:val="20"/>
          <w:lang w:val="ro-RO"/>
        </w:rPr>
        <w:t>totalul, etc).</w:t>
      </w:r>
    </w:p>
    <w:p w:rsidR="009802C5" w:rsidRDefault="009802C5" w:rsidP="009802C5">
      <w:pPr>
        <w:pStyle w:val="Heading1"/>
        <w:rPr>
          <w:lang w:val="ro-RO"/>
        </w:rPr>
      </w:pPr>
      <w:r>
        <w:rPr>
          <w:lang w:val="ro-RO"/>
        </w:rPr>
        <w:t>Enunt</w:t>
      </w:r>
    </w:p>
    <w:p w:rsidR="00542CD0" w:rsidRDefault="00542CD0" w:rsidP="00542CD0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Pentru faza de 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 xml:space="preserve">identificare/validare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se foloseste un meca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ism pe baza de templ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>a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te-uri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 xml:space="preserve"> in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care se 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>identifica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 xml:space="preserve">semnficatia 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>un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>ui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 xml:space="preserve"> anumit cuvant,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in fun</w:t>
      </w:r>
      <w:r w:rsidR="003606BD" w:rsidRPr="003606BD">
        <w:rPr>
          <w:rFonts w:ascii="Verdana" w:hAnsi="Verdana"/>
          <w:color w:val="000000"/>
          <w:sz w:val="20"/>
          <w:szCs w:val="20"/>
          <w:lang w:val="ro-RO"/>
        </w:rPr>
        <w:t>c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tie de 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>cuvintele din jurul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acestuia.</w:t>
      </w:r>
      <w:r w:rsidR="003606BD">
        <w:rPr>
          <w:rFonts w:ascii="Verdana" w:hAnsi="Verdana"/>
          <w:color w:val="000000"/>
          <w:sz w:val="20"/>
          <w:szCs w:val="20"/>
          <w:lang w:val="ro-RO"/>
        </w:rPr>
        <w:t xml:space="preserve"> Mai exact prezenta unor anumite cuvinte cheie, in imediata vecinatate a unui text, garanteaza 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>intr-o anumita masura (pondere) semnificatia acestuia (de exemplu prezenta cuvantului „Numar Factura:” in stanga unui numar semnifica cu un grad mare de acuratete ca acest numar reprezinta numarul facturii)</w:t>
      </w:r>
    </w:p>
    <w:p w:rsidR="00451CDC" w:rsidRPr="003606BD" w:rsidRDefault="00451CDC" w:rsidP="00542CD0">
      <w:pPr>
        <w:rPr>
          <w:rFonts w:ascii="Verdana" w:hAnsi="Verdana"/>
          <w:color w:val="000000"/>
          <w:sz w:val="20"/>
          <w:szCs w:val="20"/>
          <w:lang w:val="ro-RO"/>
        </w:rPr>
      </w:pPr>
      <w:r>
        <w:rPr>
          <w:rFonts w:ascii="Verdana" w:hAnsi="Verdana"/>
          <w:color w:val="000000"/>
          <w:sz w:val="20"/>
          <w:szCs w:val="20"/>
          <w:lang w:val="ro-RO"/>
        </w:rPr>
        <w:t xml:space="preserve">Se cere implementarea unui algoritm care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identifica semnificatia un cuvant din setul rezultat in urma fazei de detectie pe baza unui set de template-uri.</w:t>
      </w:r>
    </w:p>
    <w:p w:rsidR="00374456" w:rsidRDefault="00374456" w:rsidP="003606BD">
      <w:pPr>
        <w:rPr>
          <w:rFonts w:ascii="Verdana" w:hAnsi="Verdana"/>
          <w:color w:val="000000"/>
          <w:sz w:val="20"/>
          <w:szCs w:val="20"/>
          <w:lang w:val="ro-RO"/>
        </w:rPr>
      </w:pPr>
    </w:p>
    <w:p w:rsidR="00CA2514" w:rsidRPr="003606BD" w:rsidRDefault="00CA2514" w:rsidP="003606BD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Template-urile sunt </w:t>
      </w:r>
      <w:r w:rsidR="00451CDC">
        <w:rPr>
          <w:rFonts w:ascii="Verdana" w:hAnsi="Verdana"/>
          <w:color w:val="000000"/>
          <w:sz w:val="20"/>
          <w:szCs w:val="20"/>
          <w:lang w:val="ro-RO"/>
        </w:rPr>
        <w:t xml:space="preserve">date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sub forma unei liste de 5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valori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din care prim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a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reprezinta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 xml:space="preserve">un identificator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de template (cel care</w:t>
      </w:r>
      <w:r w:rsidR="009802C5">
        <w:rPr>
          <w:rFonts w:ascii="Verdana" w:hAnsi="Verdana"/>
          <w:color w:val="000000"/>
          <w:sz w:val="20"/>
          <w:szCs w:val="20"/>
          <w:lang w:val="ro-RO"/>
        </w:rPr>
        <w:t xml:space="preserve">, in practica,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 xml:space="preserve">determina semnificatia cuvantului recunoscut cu acest template) dat ca numar intreg,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celelalte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fiind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, in aceasta ordine, cuvantul de sus, dreapta, jos, respectiv stanga lui.</w:t>
      </w:r>
      <w:r w:rsidR="00FF183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Atunci cand cuvantul vecin nu este specificat, in input se va afla valoarea </w:t>
      </w:r>
      <w:r w:rsidR="00454D47" w:rsidRPr="003606BD">
        <w:rPr>
          <w:rFonts w:ascii="Verdana" w:hAnsi="Verdana"/>
          <w:color w:val="000000"/>
          <w:sz w:val="20"/>
          <w:szCs w:val="20"/>
          <w:lang w:val="ro-RO"/>
        </w:rPr>
        <w:t>“-”</w:t>
      </w:r>
      <w:r w:rsidR="00322DEC" w:rsidRPr="003606BD">
        <w:rPr>
          <w:rFonts w:ascii="Verdana" w:hAnsi="Verdana"/>
          <w:color w:val="000000"/>
          <w:sz w:val="20"/>
          <w:szCs w:val="20"/>
          <w:lang w:val="ro-RO"/>
        </w:rPr>
        <w:t>, iar acesta nu va mai fi urmat de o pondere</w:t>
      </w:r>
      <w:r w:rsidR="00FF1837" w:rsidRPr="003606BD">
        <w:rPr>
          <w:rFonts w:ascii="Verdana" w:hAnsi="Verdana"/>
          <w:color w:val="000000"/>
          <w:sz w:val="20"/>
          <w:szCs w:val="20"/>
          <w:lang w:val="ro-RO"/>
        </w:rPr>
        <w:t>.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Fiecare din cele 4 cuvinte</w:t>
      </w:r>
      <w:r w:rsidR="00462804" w:rsidRPr="003606BD">
        <w:rPr>
          <w:rFonts w:ascii="Verdana" w:hAnsi="Verdana"/>
          <w:color w:val="000000"/>
          <w:sz w:val="20"/>
          <w:szCs w:val="20"/>
          <w:lang w:val="ro-RO"/>
        </w:rPr>
        <w:t>,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462804" w:rsidRPr="003606BD">
        <w:rPr>
          <w:rFonts w:ascii="Verdana" w:hAnsi="Verdana"/>
          <w:color w:val="000000"/>
          <w:sz w:val="20"/>
          <w:szCs w:val="20"/>
          <w:lang w:val="ro-RO"/>
        </w:rPr>
        <w:t>are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asociata </w:t>
      </w:r>
      <w:r w:rsidR="008B52B3">
        <w:rPr>
          <w:rFonts w:ascii="Verdana" w:hAnsi="Verdana"/>
          <w:color w:val="000000"/>
          <w:sz w:val="20"/>
          <w:szCs w:val="20"/>
          <w:lang w:val="ro-RO"/>
        </w:rPr>
        <w:t>ca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pondere</w:t>
      </w:r>
      <w:r w:rsidR="008B52B3">
        <w:rPr>
          <w:rFonts w:ascii="Verdana" w:hAnsi="Verdana"/>
          <w:color w:val="000000"/>
          <w:sz w:val="20"/>
          <w:szCs w:val="20"/>
          <w:lang w:val="ro-RO"/>
        </w:rPr>
        <w:t>, un numar</w:t>
      </w:r>
      <w:r w:rsidR="009802C5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837ECE">
        <w:rPr>
          <w:rFonts w:ascii="Verdana" w:hAnsi="Verdana"/>
          <w:color w:val="000000"/>
          <w:sz w:val="20"/>
          <w:szCs w:val="20"/>
          <w:lang w:val="ro-RO"/>
        </w:rPr>
        <w:t>zecimal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 xml:space="preserve">. Ponderea validitatii template-ului aplicat pe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>un anumit cuvant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se calculeaza insumand ponderile cuvintelor aflate la pozitiile de sus, dreapta, jos si stanga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 xml:space="preserve"> relativ fata de cuvant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>, considerandu-se valoarea ponderii unui cuvant doar atunci cand acesta se identifica cu cuvantul aflat</w:t>
      </w:r>
      <w:r w:rsidR="00DC25DA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la pozitia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corespunzatoare</w:t>
      </w:r>
      <w:r w:rsidR="00DC25DA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din template</w:t>
      </w:r>
      <w:r w:rsidR="000A3563" w:rsidRPr="003606BD">
        <w:rPr>
          <w:rFonts w:ascii="Verdana" w:hAnsi="Verdana"/>
          <w:color w:val="000000"/>
          <w:sz w:val="20"/>
          <w:szCs w:val="20"/>
          <w:lang w:val="ro-RO"/>
        </w:rPr>
        <w:t>, relativ fata de cuvantul dat (in caz contrar, se va considera o pondere de 0).</w:t>
      </w:r>
    </w:p>
    <w:p w:rsidR="009501FD" w:rsidRDefault="007D2EA2" w:rsidP="00914209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Definim un cuvant ca fiind aflat deasupra</w:t>
      </w:r>
      <w:r w:rsidR="009501FD">
        <w:rPr>
          <w:rFonts w:ascii="Verdana" w:hAnsi="Verdana"/>
          <w:color w:val="000000"/>
          <w:sz w:val="20"/>
          <w:szCs w:val="20"/>
          <w:lang w:val="ro-RO"/>
        </w:rPr>
        <w:t xml:space="preserve"> unui alt cuvant daca se afla pe aceeasi coordonata X cu el si este cel mai apropiat pe axa Y de dreptunghiul care incadreaza cuvantul, fara a-l intersecta. Similar, cuvintele din stanga si dreapta sunt cele care au aceeasi coordonata Y si sunt cele mai apropiate pe axa X de cuvantul dat, fara a-l intersecta. </w:t>
      </w:r>
    </w:p>
    <w:p w:rsidR="00CF5EDE" w:rsidRPr="003606BD" w:rsidRDefault="009501FD" w:rsidP="00CF5EDE">
      <w:pPr>
        <w:keepNext/>
        <w:jc w:val="center"/>
        <w:rPr>
          <w:lang w:val="ro-RO"/>
        </w:rPr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 wp14:anchorId="59CF5DFB" wp14:editId="03555F0C">
            <wp:extent cx="5788799" cy="1587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licati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 r="45273" b="49784"/>
                    <a:stretch/>
                  </pic:blipFill>
                  <pic:spPr bwMode="auto">
                    <a:xfrm>
                      <a:off x="0" y="0"/>
                      <a:ext cx="5976668" cy="163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EA2" w:rsidRPr="003606BD" w:rsidRDefault="00CF5EDE" w:rsidP="00CF5EDE">
      <w:pPr>
        <w:pStyle w:val="Caption"/>
        <w:jc w:val="center"/>
        <w:rPr>
          <w:rFonts w:ascii="Verdana" w:hAnsi="Verdana"/>
          <w:color w:val="auto"/>
          <w:sz w:val="20"/>
          <w:szCs w:val="20"/>
          <w:lang w:val="ro-RO"/>
        </w:rPr>
      </w:pPr>
      <w:r w:rsidRPr="003606BD">
        <w:rPr>
          <w:color w:val="auto"/>
          <w:lang w:val="ro-RO"/>
        </w:rPr>
        <w:t>Definitia aliniamentului unui cuvant sus, jos, stanga sau dreapta</w:t>
      </w:r>
    </w:p>
    <w:p w:rsidR="005214FB" w:rsidRPr="003606BD" w:rsidRDefault="00B853EA" w:rsidP="005214FB">
      <w:pPr>
        <w:pStyle w:val="Heading1"/>
        <w:rPr>
          <w:lang w:val="ro-RO"/>
        </w:rPr>
      </w:pPr>
      <w:r w:rsidRPr="003606BD">
        <w:rPr>
          <w:lang w:val="ro-RO"/>
        </w:rPr>
        <w:t>Descriere intrare</w:t>
      </w:r>
    </w:p>
    <w:p w:rsidR="00411C92" w:rsidRPr="003606BD" w:rsidRDefault="00411C92" w:rsidP="00411C92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Inputul este citit dintr-un fisier de int</w:t>
      </w:r>
      <w:r w:rsidR="005214FB" w:rsidRPr="003606BD">
        <w:rPr>
          <w:rFonts w:ascii="Verdana" w:hAnsi="Verdana"/>
          <w:color w:val="000000"/>
          <w:sz w:val="20"/>
          <w:szCs w:val="20"/>
          <w:lang w:val="ro-RO"/>
        </w:rPr>
        <w:t>r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are</w:t>
      </w:r>
      <w:r w:rsidR="001D0A4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“input.txt”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sub forma urm</w:t>
      </w:r>
      <w:r w:rsidR="005214FB" w:rsidRPr="003606BD">
        <w:rPr>
          <w:rFonts w:ascii="Verdana" w:hAnsi="Verdana"/>
          <w:color w:val="000000"/>
          <w:sz w:val="20"/>
          <w:szCs w:val="20"/>
          <w:lang w:val="ro-RO"/>
        </w:rPr>
        <w:t>a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toare:</w:t>
      </w:r>
    </w:p>
    <w:p w:rsidR="00411C92" w:rsidRPr="003606BD" w:rsidRDefault="00411C92" w:rsidP="005214FB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Pe prima linie</w:t>
      </w:r>
      <w:r w:rsidR="005214FB" w:rsidRPr="003606BD">
        <w:rPr>
          <w:rFonts w:ascii="Verdana" w:hAnsi="Verdana"/>
          <w:color w:val="000000"/>
          <w:sz w:val="20"/>
          <w:szCs w:val="20"/>
          <w:lang w:val="ro-RO"/>
        </w:rPr>
        <w:t>: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(numarul de </w:t>
      </w:r>
      <w:r w:rsidR="00CA2514" w:rsidRPr="003606BD">
        <w:rPr>
          <w:rFonts w:ascii="Verdana" w:hAnsi="Verdana"/>
          <w:color w:val="000000"/>
          <w:sz w:val="20"/>
          <w:szCs w:val="20"/>
          <w:lang w:val="ro-RO"/>
        </w:rPr>
        <w:t>cuvinte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CA2514" w:rsidRPr="003606BD">
        <w:rPr>
          <w:rFonts w:ascii="Verdana" w:hAnsi="Verdana"/>
          <w:color w:val="000000"/>
          <w:sz w:val="20"/>
          <w:szCs w:val="20"/>
          <w:lang w:val="ro-RO"/>
        </w:rPr>
        <w:t>din textul documentului scanat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</w:p>
    <w:p w:rsidR="007868D1" w:rsidRPr="003606BD" w:rsidRDefault="00F11710" w:rsidP="005214FB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Pe liniile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2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pana la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>+1)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>, cuvintele din text cu structura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155415" w:rsidRPr="003606BD">
        <w:rPr>
          <w:rFonts w:ascii="Verdana" w:hAnsi="Verdana"/>
          <w:i/>
          <w:color w:val="000000"/>
          <w:sz w:val="20"/>
          <w:szCs w:val="20"/>
          <w:lang w:val="ro-RO"/>
        </w:rPr>
        <w:t>c x y</w:t>
      </w:r>
      <w:r w:rsidR="007D49B8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w h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unde:</w:t>
      </w:r>
    </w:p>
    <w:p w:rsidR="00411C92" w:rsidRPr="003606BD" w:rsidRDefault="007868D1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textul cuvantului 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aflat la pozitia (x, y)</w:t>
      </w:r>
    </w:p>
    <w:p w:rsidR="007868D1" w:rsidRPr="003606BD" w:rsidRDefault="007868D1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x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pozitia pe axa Ox a </w:t>
      </w:r>
      <w:r w:rsidR="000333CA" w:rsidRPr="003606BD">
        <w:rPr>
          <w:rFonts w:ascii="Verdana" w:hAnsi="Verdana"/>
          <w:color w:val="000000"/>
          <w:sz w:val="20"/>
          <w:szCs w:val="20"/>
          <w:lang w:val="ro-RO"/>
        </w:rPr>
        <w:t>coltului din stanga sus</w:t>
      </w:r>
      <w:r w:rsidR="00584C3B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a</w:t>
      </w:r>
      <w:r w:rsidR="007E6562" w:rsidRPr="003606BD">
        <w:rPr>
          <w:rFonts w:ascii="Verdana" w:hAnsi="Verdana"/>
          <w:color w:val="000000"/>
          <w:sz w:val="20"/>
          <w:szCs w:val="20"/>
          <w:lang w:val="ro-RO"/>
        </w:rPr>
        <w:t>l</w:t>
      </w:r>
      <w:r w:rsidR="00584C3B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textului</w:t>
      </w:r>
    </w:p>
    <w:p w:rsidR="007868D1" w:rsidRPr="003606BD" w:rsidRDefault="007868D1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y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pozitia pe axa Oy a </w:t>
      </w:r>
      <w:r w:rsidR="000333CA" w:rsidRPr="003606BD">
        <w:rPr>
          <w:rFonts w:ascii="Verdana" w:hAnsi="Verdana"/>
          <w:color w:val="000000"/>
          <w:sz w:val="20"/>
          <w:szCs w:val="20"/>
          <w:lang w:val="ro-RO"/>
        </w:rPr>
        <w:t>coltului din stanga sus</w:t>
      </w:r>
      <w:r w:rsidR="00BD1608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a</w:t>
      </w:r>
      <w:r w:rsidR="007E6562" w:rsidRPr="003606BD">
        <w:rPr>
          <w:rFonts w:ascii="Verdana" w:hAnsi="Verdana"/>
          <w:color w:val="000000"/>
          <w:sz w:val="20"/>
          <w:szCs w:val="20"/>
          <w:lang w:val="ro-RO"/>
        </w:rPr>
        <w:t>l</w:t>
      </w:r>
      <w:r w:rsidR="00BD1608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textului</w:t>
      </w:r>
    </w:p>
    <w:p w:rsidR="007D49B8" w:rsidRPr="003606BD" w:rsidRDefault="007D49B8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lastRenderedPageBreak/>
        <w:t>w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>- latimea cuvantului</w:t>
      </w:r>
    </w:p>
    <w:p w:rsidR="007D49B8" w:rsidRPr="003606BD" w:rsidRDefault="007D49B8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h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>- inaltimea cuvantului</w:t>
      </w:r>
    </w:p>
    <w:p w:rsidR="00411C92" w:rsidRPr="003606BD" w:rsidRDefault="005214FB" w:rsidP="005214FB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e linia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+2): t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(numarul de 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template-uri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</w:p>
    <w:p w:rsidR="007868D1" w:rsidRPr="003606BD" w:rsidRDefault="005214FB" w:rsidP="007868D1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e liniile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+3) 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pana la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>+t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+3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 xml:space="preserve">, template-urile cu structura </w:t>
      </w:r>
      <w:r w:rsidR="00374456" w:rsidRPr="00374456">
        <w:rPr>
          <w:rFonts w:ascii="Verdana" w:hAnsi="Verdana"/>
          <w:i/>
          <w:color w:val="000000"/>
          <w:sz w:val="20"/>
          <w:szCs w:val="20"/>
          <w:lang w:val="ro-RO"/>
        </w:rPr>
        <w:t>id</w:t>
      </w:r>
      <w:r w:rsidR="007868D1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ct</w:t>
      </w:r>
      <w:r w:rsidR="00975E3A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pt</w:t>
      </w:r>
      <w:r w:rsidR="007868D1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cr</w:t>
      </w:r>
      <w:r w:rsidR="00975E3A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pr</w:t>
      </w:r>
      <w:r w:rsidR="007868D1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cb</w:t>
      </w:r>
      <w:r w:rsidR="00975E3A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pb</w:t>
      </w:r>
      <w:r w:rsidR="007868D1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cl</w:t>
      </w:r>
      <w:r w:rsidR="00975E3A" w:rsidRPr="003606BD">
        <w:rPr>
          <w:rFonts w:ascii="Verdana" w:hAnsi="Verdana"/>
          <w:i/>
          <w:color w:val="000000"/>
          <w:sz w:val="20"/>
          <w:szCs w:val="20"/>
          <w:lang w:val="ro-RO"/>
        </w:rPr>
        <w:t xml:space="preserve"> pl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unde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 xml:space="preserve">: </w:t>
      </w:r>
    </w:p>
    <w:p w:rsidR="007868D1" w:rsidRPr="003606BD" w:rsidRDefault="00374456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>
        <w:rPr>
          <w:rFonts w:ascii="Verdana" w:hAnsi="Verdana"/>
          <w:color w:val="000000"/>
          <w:sz w:val="20"/>
          <w:szCs w:val="20"/>
          <w:lang w:val="ro-RO"/>
        </w:rPr>
        <w:t>id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="00AE3529"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</w:t>
      </w:r>
      <w:r>
        <w:rPr>
          <w:rFonts w:ascii="Verdana" w:hAnsi="Verdana"/>
          <w:color w:val="000000"/>
          <w:sz w:val="20"/>
          <w:szCs w:val="20"/>
          <w:lang w:val="ro-RO"/>
        </w:rPr>
        <w:t>identificator template</w:t>
      </w:r>
    </w:p>
    <w:p w:rsidR="007868D1" w:rsidRPr="003606BD" w:rsidRDefault="00AE3529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ct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cuvantul 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>de sus</w:t>
      </w:r>
    </w:p>
    <w:p w:rsidR="00975E3A" w:rsidRPr="003606BD" w:rsidRDefault="00975E3A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pt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 xml:space="preserve">- ponderea cuvantului de sus </w:t>
      </w:r>
    </w:p>
    <w:p w:rsidR="007868D1" w:rsidRPr="003606BD" w:rsidRDefault="00AE3529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cr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cuvantul 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>din dreapta</w:t>
      </w:r>
    </w:p>
    <w:p w:rsidR="00975E3A" w:rsidRPr="003606BD" w:rsidRDefault="00975E3A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pr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>- ponderea cuvantului din dreapta</w:t>
      </w:r>
    </w:p>
    <w:p w:rsidR="007868D1" w:rsidRPr="003606BD" w:rsidRDefault="00AE3529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cb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– cuvantul 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>de jos</w:t>
      </w:r>
    </w:p>
    <w:p w:rsidR="00975E3A" w:rsidRPr="003606BD" w:rsidRDefault="00975E3A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pb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>- ponderea cuvantului de jos</w:t>
      </w:r>
    </w:p>
    <w:p w:rsidR="00411C92" w:rsidRPr="003606BD" w:rsidRDefault="00AE3529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cl </w:t>
      </w:r>
      <w:r w:rsidR="009601D5" w:rsidRPr="003606BD">
        <w:rPr>
          <w:rFonts w:ascii="Verdana" w:hAnsi="Verdana"/>
          <w:color w:val="000000"/>
          <w:sz w:val="20"/>
          <w:szCs w:val="20"/>
          <w:lang w:val="ro-RO"/>
        </w:rPr>
        <w:tab/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– cuvantul din stanga</w:t>
      </w:r>
    </w:p>
    <w:p w:rsidR="00975E3A" w:rsidRPr="003606BD" w:rsidRDefault="00975E3A" w:rsidP="007868D1">
      <w:pPr>
        <w:pStyle w:val="ListParagraph"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pl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ab/>
        <w:t>- ponderea cuvantului din stanga</w:t>
      </w:r>
    </w:p>
    <w:p w:rsidR="00411C92" w:rsidRPr="003606BD" w:rsidRDefault="008D563C" w:rsidP="00984BB4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e linia 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+t+4)</w:t>
      </w:r>
      <w:r w:rsidR="0047560B" w:rsidRPr="003606BD">
        <w:rPr>
          <w:rFonts w:ascii="Verdana" w:hAnsi="Verdana"/>
          <w:color w:val="000000"/>
          <w:sz w:val="20"/>
          <w:szCs w:val="20"/>
          <w:lang w:val="ro-RO"/>
        </w:rPr>
        <w:t xml:space="preserve">: </w:t>
      </w:r>
      <w:r w:rsidR="00374456">
        <w:rPr>
          <w:rFonts w:ascii="Verdana" w:hAnsi="Verdana"/>
          <w:color w:val="000000"/>
          <w:sz w:val="20"/>
          <w:szCs w:val="20"/>
          <w:lang w:val="ro-RO"/>
        </w:rPr>
        <w:t xml:space="preserve">indicele cuvantului de identificat din lista de </w:t>
      </w:r>
      <w:r w:rsidR="000642DC">
        <w:rPr>
          <w:rFonts w:ascii="Verdana" w:hAnsi="Verdana"/>
          <w:color w:val="000000"/>
          <w:sz w:val="20"/>
          <w:szCs w:val="20"/>
          <w:lang w:val="ro-RO"/>
        </w:rPr>
        <w:t>cuvinte detectate</w:t>
      </w:r>
      <w:r w:rsidR="00AB383B">
        <w:rPr>
          <w:rFonts w:ascii="Verdana" w:hAnsi="Verdana"/>
          <w:color w:val="000000"/>
          <w:sz w:val="20"/>
          <w:szCs w:val="20"/>
          <w:lang w:val="ro-RO"/>
        </w:rPr>
        <w:t xml:space="preserve"> (primul cuvant din lista are indicele 0)</w:t>
      </w:r>
    </w:p>
    <w:p w:rsidR="00411C92" w:rsidRPr="003606BD" w:rsidRDefault="00BC1332" w:rsidP="00BC1332">
      <w:pPr>
        <w:pStyle w:val="Heading1"/>
        <w:rPr>
          <w:lang w:val="ro-RO"/>
        </w:rPr>
      </w:pPr>
      <w:r w:rsidRPr="003606BD">
        <w:rPr>
          <w:lang w:val="ro-RO"/>
        </w:rPr>
        <w:t>Descriere iesire</w:t>
      </w:r>
    </w:p>
    <w:p w:rsidR="00411C92" w:rsidRPr="003606BD" w:rsidRDefault="00411C92" w:rsidP="00411C92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Programul trebuie sa afiseze in consola </w:t>
      </w:r>
      <w:r w:rsidR="000642DC">
        <w:rPr>
          <w:rFonts w:ascii="Verdana" w:hAnsi="Verdana"/>
          <w:color w:val="000000"/>
          <w:sz w:val="20"/>
          <w:szCs w:val="20"/>
          <w:lang w:val="ro-RO"/>
        </w:rPr>
        <w:t>id-ul template-ului care are cea mai mare pondere de recunoastere pentru cuvantul dat. In cazul in</w:t>
      </w:r>
      <w:r w:rsidR="009802C5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0642DC">
        <w:rPr>
          <w:rFonts w:ascii="Verdana" w:hAnsi="Verdana"/>
          <w:color w:val="000000"/>
          <w:sz w:val="20"/>
          <w:szCs w:val="20"/>
          <w:lang w:val="ro-RO"/>
        </w:rPr>
        <w:t>care sunt mai multe template-uri cu aceasi pondere trebuie afisat</w:t>
      </w:r>
      <w:r w:rsidR="009802C5">
        <w:rPr>
          <w:rFonts w:ascii="Verdana" w:hAnsi="Verdana"/>
          <w:color w:val="000000"/>
          <w:sz w:val="20"/>
          <w:szCs w:val="20"/>
          <w:lang w:val="ro-RO"/>
        </w:rPr>
        <w:t xml:space="preserve"> id-ul</w:t>
      </w:r>
      <w:r w:rsidR="000642DC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9802C5">
        <w:rPr>
          <w:rFonts w:ascii="Verdana" w:hAnsi="Verdana"/>
          <w:color w:val="000000"/>
          <w:sz w:val="20"/>
          <w:szCs w:val="20"/>
          <w:lang w:val="ro-RO"/>
        </w:rPr>
        <w:t>primului template</w:t>
      </w:r>
      <w:r w:rsidR="000642DC">
        <w:rPr>
          <w:rFonts w:ascii="Verdana" w:hAnsi="Verdana"/>
          <w:color w:val="000000"/>
          <w:sz w:val="20"/>
          <w:szCs w:val="20"/>
          <w:lang w:val="ro-RO"/>
        </w:rPr>
        <w:t xml:space="preserve"> din lista.</w:t>
      </w:r>
    </w:p>
    <w:p w:rsidR="00411C92" w:rsidRPr="003606BD" w:rsidRDefault="00411C92" w:rsidP="00BC1332">
      <w:pPr>
        <w:pStyle w:val="Heading1"/>
        <w:rPr>
          <w:lang w:val="ro-RO"/>
        </w:rPr>
      </w:pPr>
      <w:r w:rsidRPr="003606BD">
        <w:rPr>
          <w:lang w:val="ro-RO"/>
        </w:rPr>
        <w:t>Exemplu:</w:t>
      </w:r>
    </w:p>
    <w:p w:rsidR="00BC1332" w:rsidRPr="003606BD" w:rsidRDefault="00BC1332" w:rsidP="00BC1332">
      <w:pPr>
        <w:pStyle w:val="Heading2"/>
        <w:rPr>
          <w:lang w:val="ro-RO"/>
        </w:rPr>
      </w:pPr>
      <w:r w:rsidRPr="003606BD">
        <w:rPr>
          <w:lang w:val="ro-RO"/>
        </w:rPr>
        <w:t>Input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9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text1</w:t>
      </w:r>
      <w:r w:rsidR="00F737F3" w:rsidRPr="003606BD">
        <w:rPr>
          <w:lang w:val="ro-RO"/>
        </w:rPr>
        <w:t xml:space="preserve"> 6 </w:t>
      </w:r>
      <w:r w:rsidR="00BC59D8">
        <w:rPr>
          <w:lang w:val="ro-RO"/>
        </w:rPr>
        <w:t>18</w:t>
      </w:r>
      <w:r w:rsidR="00F737F3" w:rsidRPr="003606BD">
        <w:rPr>
          <w:lang w:val="ro-RO"/>
        </w:rPr>
        <w:t xml:space="preserve"> 5 2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text2</w:t>
      </w:r>
      <w:r w:rsidR="00F737F3" w:rsidRPr="003606BD">
        <w:rPr>
          <w:lang w:val="ro-RO"/>
        </w:rPr>
        <w:t xml:space="preserve"> 0 15 5 2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text3</w:t>
      </w:r>
      <w:r w:rsidR="00F737F3" w:rsidRPr="003606BD">
        <w:rPr>
          <w:lang w:val="ro-RO"/>
        </w:rPr>
        <w:t xml:space="preserve"> </w:t>
      </w:r>
      <w:r>
        <w:rPr>
          <w:lang w:val="ro-RO"/>
        </w:rPr>
        <w:t xml:space="preserve">6 </w:t>
      </w:r>
      <w:r w:rsidR="00F737F3" w:rsidRPr="003606BD">
        <w:rPr>
          <w:lang w:val="ro-RO"/>
        </w:rPr>
        <w:t>1</w:t>
      </w:r>
      <w:r w:rsidR="009501FD">
        <w:rPr>
          <w:lang w:val="ro-RO"/>
        </w:rPr>
        <w:t>5</w:t>
      </w:r>
      <w:r w:rsidR="00F737F3" w:rsidRPr="003606BD">
        <w:rPr>
          <w:lang w:val="ro-RO"/>
        </w:rPr>
        <w:t xml:space="preserve"> </w:t>
      </w:r>
      <w:r w:rsidR="009802C5">
        <w:rPr>
          <w:lang w:val="ro-RO"/>
        </w:rPr>
        <w:t>5</w:t>
      </w:r>
      <w:r w:rsidR="00F737F3" w:rsidRPr="003606BD">
        <w:rPr>
          <w:lang w:val="ro-RO"/>
        </w:rPr>
        <w:t xml:space="preserve">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 xml:space="preserve">text4 </w:t>
      </w:r>
      <w:r w:rsidR="00F737F3" w:rsidRPr="003606BD">
        <w:rPr>
          <w:lang w:val="ro-RO"/>
        </w:rPr>
        <w:t>0 12 5 2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text5</w:t>
      </w:r>
      <w:r w:rsidR="00F737F3" w:rsidRPr="003606BD">
        <w:rPr>
          <w:lang w:val="ro-RO"/>
        </w:rPr>
        <w:t xml:space="preserve"> </w:t>
      </w:r>
      <w:r w:rsidR="009501FD">
        <w:rPr>
          <w:lang w:val="ro-RO"/>
        </w:rPr>
        <w:t>6</w:t>
      </w:r>
      <w:r>
        <w:rPr>
          <w:lang w:val="ro-RO"/>
        </w:rPr>
        <w:t xml:space="preserve"> </w:t>
      </w:r>
      <w:r w:rsidR="00BC59D8">
        <w:rPr>
          <w:lang w:val="ro-RO"/>
        </w:rPr>
        <w:t>1</w:t>
      </w:r>
      <w:r w:rsidR="009501FD">
        <w:rPr>
          <w:lang w:val="ro-RO"/>
        </w:rPr>
        <w:t>2</w:t>
      </w:r>
      <w:r w:rsidR="00F737F3" w:rsidRPr="003606BD">
        <w:rPr>
          <w:lang w:val="ro-RO"/>
        </w:rPr>
        <w:t xml:space="preserve"> 4 2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>text6</w:t>
      </w:r>
      <w:r w:rsidR="00F737F3" w:rsidRPr="003606BD">
        <w:rPr>
          <w:lang w:val="ro-RO"/>
        </w:rPr>
        <w:t xml:space="preserve"> 12 12 5 2</w:t>
      </w:r>
    </w:p>
    <w:p w:rsidR="00F737F3" w:rsidRPr="003606BD" w:rsidRDefault="00AB383B" w:rsidP="00F737F3">
      <w:pPr>
        <w:rPr>
          <w:lang w:val="ro-RO"/>
        </w:rPr>
      </w:pPr>
      <w:r>
        <w:rPr>
          <w:lang w:val="ro-RO"/>
        </w:rPr>
        <w:t xml:space="preserve">text7 </w:t>
      </w:r>
      <w:r w:rsidR="00F737F3" w:rsidRPr="003606BD">
        <w:rPr>
          <w:lang w:val="ro-RO"/>
        </w:rPr>
        <w:t>6 9 5 2</w:t>
      </w:r>
    </w:p>
    <w:p w:rsidR="00F737F3" w:rsidRDefault="00AB383B" w:rsidP="00F737F3">
      <w:pPr>
        <w:rPr>
          <w:lang w:val="ro-RO"/>
        </w:rPr>
      </w:pPr>
      <w:r>
        <w:rPr>
          <w:lang w:val="ro-RO"/>
        </w:rPr>
        <w:t>text8</w:t>
      </w:r>
      <w:r w:rsidR="00F737F3" w:rsidRPr="003606BD">
        <w:rPr>
          <w:lang w:val="ro-RO"/>
        </w:rPr>
        <w:t xml:space="preserve"> 0 6 4 2</w:t>
      </w:r>
    </w:p>
    <w:p w:rsidR="00AB383B" w:rsidRPr="003606BD" w:rsidRDefault="00AB383B" w:rsidP="00AB383B">
      <w:pPr>
        <w:rPr>
          <w:lang w:val="ro-RO"/>
        </w:rPr>
      </w:pPr>
      <w:r>
        <w:rPr>
          <w:lang w:val="ro-RO"/>
        </w:rPr>
        <w:t>text</w:t>
      </w:r>
      <w:r>
        <w:rPr>
          <w:lang w:val="ro-RO"/>
        </w:rPr>
        <w:t>9</w:t>
      </w:r>
      <w:r>
        <w:rPr>
          <w:lang w:val="ro-RO"/>
        </w:rPr>
        <w:t xml:space="preserve"> </w:t>
      </w:r>
      <w:r>
        <w:rPr>
          <w:lang w:val="ro-RO"/>
        </w:rPr>
        <w:t>6</w:t>
      </w:r>
      <w:r w:rsidRPr="003606BD">
        <w:rPr>
          <w:lang w:val="ro-RO"/>
        </w:rPr>
        <w:t xml:space="preserve"> </w:t>
      </w:r>
      <w:r>
        <w:rPr>
          <w:lang w:val="ro-RO"/>
        </w:rPr>
        <w:t>3</w:t>
      </w:r>
      <w:r w:rsidRPr="003606BD">
        <w:rPr>
          <w:lang w:val="ro-RO"/>
        </w:rPr>
        <w:t xml:space="preserve"> </w:t>
      </w:r>
      <w:r w:rsidR="009802C5">
        <w:rPr>
          <w:lang w:val="ro-RO"/>
        </w:rPr>
        <w:t>5</w:t>
      </w:r>
      <w:r w:rsidRPr="003606BD">
        <w:rPr>
          <w:lang w:val="ro-RO"/>
        </w:rPr>
        <w:t xml:space="preserve"> 2</w:t>
      </w:r>
    </w:p>
    <w:p w:rsidR="00AB383B" w:rsidRPr="003606BD" w:rsidRDefault="00AB383B" w:rsidP="00F737F3">
      <w:pPr>
        <w:rPr>
          <w:lang w:val="ro-RO"/>
        </w:rPr>
      </w:pPr>
    </w:p>
    <w:p w:rsidR="00F737F3" w:rsidRPr="003606BD" w:rsidRDefault="00E9147F" w:rsidP="00F737F3">
      <w:pPr>
        <w:rPr>
          <w:lang w:val="ro-RO"/>
        </w:rPr>
      </w:pPr>
      <w:r w:rsidRPr="003606BD">
        <w:rPr>
          <w:lang w:val="ro-RO"/>
        </w:rPr>
        <w:t>4</w:t>
      </w:r>
    </w:p>
    <w:p w:rsidR="00F737F3" w:rsidRPr="003606BD" w:rsidRDefault="00986059" w:rsidP="00F737F3">
      <w:pPr>
        <w:rPr>
          <w:lang w:val="ro-RO"/>
        </w:rPr>
      </w:pPr>
      <w:r>
        <w:rPr>
          <w:lang w:val="ro-RO"/>
        </w:rPr>
        <w:t>1</w:t>
      </w:r>
      <w:r w:rsidR="00F737F3" w:rsidRPr="003606BD">
        <w:rPr>
          <w:lang w:val="ro-RO"/>
        </w:rPr>
        <w:t xml:space="preserve"> - -</w:t>
      </w:r>
      <w:r>
        <w:rPr>
          <w:lang w:val="ro-RO"/>
        </w:rPr>
        <w:t xml:space="preserve"> </w:t>
      </w:r>
      <w:r w:rsidR="00BC59D8">
        <w:rPr>
          <w:lang w:val="ro-RO"/>
        </w:rPr>
        <w:t>text7</w:t>
      </w:r>
      <w:r w:rsidR="00F737F3" w:rsidRPr="003606BD">
        <w:rPr>
          <w:lang w:val="ro-RO"/>
        </w:rPr>
        <w:t xml:space="preserve"> 0.5</w:t>
      </w:r>
      <w:r>
        <w:rPr>
          <w:lang w:val="ro-RO"/>
        </w:rPr>
        <w:t xml:space="preserve"> </w:t>
      </w:r>
      <w:r w:rsidR="00F737F3" w:rsidRPr="003606BD">
        <w:rPr>
          <w:lang w:val="ro-RO"/>
        </w:rPr>
        <w:t>-</w:t>
      </w:r>
    </w:p>
    <w:p w:rsidR="00F737F3" w:rsidRPr="003606BD" w:rsidRDefault="00986059" w:rsidP="00F737F3">
      <w:pPr>
        <w:rPr>
          <w:lang w:val="ro-RO"/>
        </w:rPr>
      </w:pPr>
      <w:r>
        <w:rPr>
          <w:lang w:val="ro-RO"/>
        </w:rPr>
        <w:t>2</w:t>
      </w:r>
      <w:r w:rsidR="00F737F3" w:rsidRPr="003606BD">
        <w:rPr>
          <w:lang w:val="ro-RO"/>
        </w:rPr>
        <w:t xml:space="preserve"> te</w:t>
      </w:r>
      <w:r w:rsidR="00BC59D8">
        <w:rPr>
          <w:lang w:val="ro-RO"/>
        </w:rPr>
        <w:t>x</w:t>
      </w:r>
      <w:r w:rsidR="00F737F3" w:rsidRPr="003606BD">
        <w:rPr>
          <w:lang w:val="ro-RO"/>
        </w:rPr>
        <w:t>t3 0.9 - - -</w:t>
      </w:r>
    </w:p>
    <w:p w:rsidR="00F737F3" w:rsidRPr="003606BD" w:rsidRDefault="00986059" w:rsidP="00F737F3">
      <w:pPr>
        <w:rPr>
          <w:lang w:val="ro-RO"/>
        </w:rPr>
      </w:pPr>
      <w:r>
        <w:rPr>
          <w:lang w:val="ro-RO"/>
        </w:rPr>
        <w:t>3</w:t>
      </w:r>
      <w:r w:rsidR="00F737F3" w:rsidRPr="003606BD">
        <w:rPr>
          <w:lang w:val="ro-RO"/>
        </w:rPr>
        <w:t xml:space="preserve"> - te</w:t>
      </w:r>
      <w:r w:rsidR="00BC59D8">
        <w:rPr>
          <w:lang w:val="ro-RO"/>
        </w:rPr>
        <w:t>x</w:t>
      </w:r>
      <w:r w:rsidR="00F737F3" w:rsidRPr="003606BD">
        <w:rPr>
          <w:lang w:val="ro-RO"/>
        </w:rPr>
        <w:t>t4 0.3 - -</w:t>
      </w:r>
    </w:p>
    <w:p w:rsidR="00F737F3" w:rsidRPr="003606BD" w:rsidRDefault="00986059" w:rsidP="00F737F3">
      <w:pPr>
        <w:rPr>
          <w:lang w:val="ro-RO"/>
        </w:rPr>
      </w:pPr>
      <w:r>
        <w:rPr>
          <w:lang w:val="ro-RO"/>
        </w:rPr>
        <w:t xml:space="preserve">4 </w:t>
      </w:r>
      <w:r w:rsidR="00F737F3" w:rsidRPr="003606BD">
        <w:rPr>
          <w:lang w:val="ro-RO"/>
        </w:rPr>
        <w:t xml:space="preserve"> te</w:t>
      </w:r>
      <w:r w:rsidR="00BC59D8">
        <w:rPr>
          <w:lang w:val="ro-RO"/>
        </w:rPr>
        <w:t>x</w:t>
      </w:r>
      <w:r w:rsidR="00F737F3" w:rsidRPr="003606BD">
        <w:rPr>
          <w:lang w:val="ro-RO"/>
        </w:rPr>
        <w:t>t 0.6 te</w:t>
      </w:r>
      <w:r w:rsidR="00BC59D8">
        <w:rPr>
          <w:lang w:val="ro-RO"/>
        </w:rPr>
        <w:t>x</w:t>
      </w:r>
      <w:r w:rsidR="00F737F3" w:rsidRPr="003606BD">
        <w:rPr>
          <w:lang w:val="ro-RO"/>
        </w:rPr>
        <w:t>t</w:t>
      </w:r>
      <w:r w:rsidR="00BC59D8">
        <w:rPr>
          <w:lang w:val="ro-RO"/>
        </w:rPr>
        <w:t>6</w:t>
      </w:r>
      <w:r w:rsidR="00F737F3" w:rsidRPr="003606BD">
        <w:rPr>
          <w:lang w:val="ro-RO"/>
        </w:rPr>
        <w:t xml:space="preserve"> 0.1 te</w:t>
      </w:r>
      <w:r w:rsidR="00BC59D8">
        <w:rPr>
          <w:lang w:val="ro-RO"/>
        </w:rPr>
        <w:t>x</w:t>
      </w:r>
      <w:r w:rsidR="00F737F3" w:rsidRPr="003606BD">
        <w:rPr>
          <w:lang w:val="ro-RO"/>
        </w:rPr>
        <w:t>t3 0.2 -</w:t>
      </w:r>
    </w:p>
    <w:p w:rsidR="00F737F3" w:rsidRPr="003606BD" w:rsidRDefault="00986059" w:rsidP="00F737F3">
      <w:pPr>
        <w:rPr>
          <w:lang w:val="ro-RO"/>
        </w:rPr>
      </w:pPr>
      <w:r>
        <w:rPr>
          <w:lang w:val="ro-RO"/>
        </w:rPr>
        <w:t>4</w:t>
      </w:r>
    </w:p>
    <w:p w:rsidR="00423C8F" w:rsidRPr="003606BD" w:rsidRDefault="00411C92" w:rsidP="00411C92">
      <w:pPr>
        <w:pStyle w:val="Heading2"/>
        <w:rPr>
          <w:lang w:val="ro-RO"/>
        </w:rPr>
      </w:pPr>
      <w:r w:rsidRPr="003606BD">
        <w:rPr>
          <w:lang w:val="ro-RO"/>
        </w:rPr>
        <w:t xml:space="preserve">Output: </w:t>
      </w:r>
    </w:p>
    <w:p w:rsidR="00605F25" w:rsidRPr="003606BD" w:rsidRDefault="00A551C3">
      <w:pPr>
        <w:jc w:val="left"/>
        <w:rPr>
          <w:b/>
          <w:bCs/>
          <w:i/>
          <w:iCs/>
          <w:sz w:val="24"/>
          <w:szCs w:val="28"/>
          <w:lang w:val="ro-RO"/>
        </w:rPr>
      </w:pPr>
      <w:r>
        <w:rPr>
          <w:lang w:val="ro-RO"/>
        </w:rPr>
        <w:t>2</w:t>
      </w:r>
      <w:r w:rsidR="00605F25" w:rsidRPr="003606BD">
        <w:rPr>
          <w:lang w:val="ro-RO"/>
        </w:rPr>
        <w:br w:type="page"/>
      </w:r>
    </w:p>
    <w:p w:rsidR="008E62C1" w:rsidRPr="003606BD" w:rsidRDefault="008E62C1" w:rsidP="008E62C1">
      <w:pPr>
        <w:pStyle w:val="Heading2"/>
        <w:rPr>
          <w:lang w:val="ro-RO"/>
        </w:rPr>
      </w:pPr>
      <w:r w:rsidRPr="003606BD">
        <w:rPr>
          <w:lang w:val="ro-RO"/>
        </w:rPr>
        <w:lastRenderedPageBreak/>
        <w:t>Explicatie:</w:t>
      </w:r>
    </w:p>
    <w:p w:rsidR="008E62C1" w:rsidRPr="003606BD" w:rsidRDefault="00A92181" w:rsidP="008E62C1">
      <w:pPr>
        <w:rPr>
          <w:lang w:val="ro-RO"/>
        </w:rPr>
      </w:pPr>
      <w:r w:rsidRPr="003606BD">
        <w:rPr>
          <w:lang w:val="ro-RO"/>
        </w:rPr>
        <w:t>In poza de mai jos se poate vedea un sketch al cuvintelor in pagina si a template-urilor:</w:t>
      </w:r>
    </w:p>
    <w:p w:rsidR="004B52B5" w:rsidRPr="003606BD" w:rsidRDefault="00986059" w:rsidP="004B52B5">
      <w:pPr>
        <w:keepNext/>
        <w:jc w:val="center"/>
        <w:rPr>
          <w:lang w:val="ro-RO"/>
        </w:rPr>
      </w:pPr>
      <w:r>
        <w:rPr>
          <w:lang w:val="ro-RO" w:eastAsia="en-GB"/>
        </w:rPr>
        <w:t xml:space="preserve"> </w:t>
      </w:r>
      <w:r w:rsidR="000642DC">
        <w:rPr>
          <w:noProof/>
          <w:lang w:eastAsia="en-GB"/>
        </w:rPr>
        <w:drawing>
          <wp:inline distT="0" distB="0" distL="0" distR="0">
            <wp:extent cx="3555365" cy="28454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81" w:rsidRPr="003606BD" w:rsidRDefault="004B52B5" w:rsidP="004B52B5">
      <w:pPr>
        <w:pStyle w:val="Caption"/>
        <w:jc w:val="center"/>
        <w:rPr>
          <w:color w:val="auto"/>
          <w:lang w:val="ro-RO"/>
        </w:rPr>
      </w:pPr>
      <w:r w:rsidRPr="003606BD">
        <w:rPr>
          <w:color w:val="auto"/>
          <w:lang w:val="ro-RO"/>
        </w:rPr>
        <w:t>Cuvintele din pagina</w:t>
      </w:r>
    </w:p>
    <w:p w:rsidR="004B52B5" w:rsidRPr="003606BD" w:rsidRDefault="004B52B5" w:rsidP="004B52B5">
      <w:pPr>
        <w:rPr>
          <w:lang w:val="ro-RO"/>
        </w:rPr>
      </w:pPr>
    </w:p>
    <w:p w:rsidR="004B52B5" w:rsidRPr="003606BD" w:rsidRDefault="00BC59D8" w:rsidP="004B52B5">
      <w:pPr>
        <w:keepNext/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619125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5" w:rsidRPr="003606BD" w:rsidRDefault="004B52B5" w:rsidP="004B52B5">
      <w:pPr>
        <w:pStyle w:val="Caption"/>
        <w:jc w:val="center"/>
        <w:rPr>
          <w:color w:val="auto"/>
          <w:lang w:val="ro-RO"/>
        </w:rPr>
      </w:pPr>
      <w:r w:rsidRPr="003606BD">
        <w:rPr>
          <w:color w:val="auto"/>
          <w:lang w:val="ro-RO"/>
        </w:rPr>
        <w:t>Template-urile date</w:t>
      </w:r>
    </w:p>
    <w:p w:rsidR="0019384D" w:rsidRPr="003606BD" w:rsidRDefault="0019384D">
      <w:pPr>
        <w:jc w:val="left"/>
        <w:rPr>
          <w:lang w:val="ro-RO"/>
        </w:rPr>
      </w:pPr>
      <w:r w:rsidRPr="003606BD">
        <w:rPr>
          <w:lang w:val="ro-RO"/>
        </w:rPr>
        <w:br w:type="page"/>
      </w:r>
    </w:p>
    <w:p w:rsidR="00AB383B" w:rsidRPr="003606BD" w:rsidRDefault="00AB383B" w:rsidP="00AB383B">
      <w:pPr>
        <w:rPr>
          <w:lang w:val="ro-RO"/>
        </w:rPr>
      </w:pPr>
      <w:r>
        <w:rPr>
          <w:lang w:val="ro-RO"/>
        </w:rPr>
        <w:lastRenderedPageBreak/>
        <w:t>Cuvantul dat ca input este cel cu indicele 4, adica text5 aflat la coordonatele (</w:t>
      </w:r>
      <w:r w:rsidR="00781788">
        <w:rPr>
          <w:lang w:val="ro-RO"/>
        </w:rPr>
        <w:t>6</w:t>
      </w:r>
      <w:bookmarkStart w:id="0" w:name="_GoBack"/>
      <w:bookmarkEnd w:id="0"/>
      <w:r>
        <w:rPr>
          <w:lang w:val="ro-RO"/>
        </w:rPr>
        <w:t>,</w:t>
      </w:r>
      <w:r w:rsidRPr="003606BD">
        <w:rPr>
          <w:lang w:val="ro-RO"/>
        </w:rPr>
        <w:t>1</w:t>
      </w:r>
      <w:r w:rsidR="00781788">
        <w:rPr>
          <w:lang w:val="ro-RO"/>
        </w:rPr>
        <w:t>2</w:t>
      </w:r>
      <w:r>
        <w:rPr>
          <w:lang w:val="ro-RO"/>
        </w:rPr>
        <w:t xml:space="preserve">) de lungime </w:t>
      </w:r>
      <w:r w:rsidRPr="003606BD">
        <w:rPr>
          <w:lang w:val="ro-RO"/>
        </w:rPr>
        <w:t xml:space="preserve">4 </w:t>
      </w:r>
      <w:r>
        <w:rPr>
          <w:lang w:val="ro-RO"/>
        </w:rPr>
        <w:t xml:space="preserve"> si latime </w:t>
      </w:r>
      <w:r w:rsidRPr="003606BD">
        <w:rPr>
          <w:lang w:val="ro-RO"/>
        </w:rPr>
        <w:t>2</w:t>
      </w:r>
      <w:r>
        <w:rPr>
          <w:lang w:val="ro-RO"/>
        </w:rPr>
        <w:t>.</w:t>
      </w:r>
    </w:p>
    <w:p w:rsidR="00A92181" w:rsidRDefault="003A40BD" w:rsidP="008E62C1">
      <w:pPr>
        <w:rPr>
          <w:lang w:val="ro-RO"/>
        </w:rPr>
      </w:pPr>
      <w:r>
        <w:rPr>
          <w:lang w:val="ro-RO"/>
        </w:rPr>
        <w:t xml:space="preserve">Prin calcularea pozitiei celorlalte cuvinte din pagina, se determina sus cuvantul </w:t>
      </w:r>
      <w:r w:rsidRPr="003A40BD">
        <w:rPr>
          <w:i/>
          <w:lang w:val="ro-RO"/>
        </w:rPr>
        <w:t>text3</w:t>
      </w:r>
      <w:r>
        <w:rPr>
          <w:lang w:val="ro-RO"/>
        </w:rPr>
        <w:t xml:space="preserve">, in dreapta cuvantul </w:t>
      </w:r>
      <w:r w:rsidRPr="003A40BD">
        <w:rPr>
          <w:i/>
          <w:lang w:val="ro-RO"/>
        </w:rPr>
        <w:t>text6</w:t>
      </w:r>
      <w:r>
        <w:rPr>
          <w:lang w:val="ro-RO"/>
        </w:rPr>
        <w:t xml:space="preserve">, jos cuvantul </w:t>
      </w:r>
      <w:r w:rsidRPr="003A40BD">
        <w:rPr>
          <w:i/>
          <w:lang w:val="ro-RO"/>
        </w:rPr>
        <w:t>text7</w:t>
      </w:r>
      <w:r>
        <w:rPr>
          <w:lang w:val="ro-RO"/>
        </w:rPr>
        <w:t xml:space="preserve"> iar in stanga cuvantul </w:t>
      </w:r>
      <w:r w:rsidRPr="003A40BD">
        <w:rPr>
          <w:i/>
          <w:lang w:val="ro-RO"/>
        </w:rPr>
        <w:t>text4</w:t>
      </w:r>
      <w:r>
        <w:rPr>
          <w:i/>
          <w:lang w:val="ro-RO"/>
        </w:rPr>
        <w:t>.</w:t>
      </w:r>
      <w:r>
        <w:rPr>
          <w:lang w:val="ro-RO"/>
        </w:rPr>
        <w:t xml:space="preserve"> Prin suprapunerea celor 4 template-uri date ca input se determina urmatoarele ponderi:</w:t>
      </w:r>
    </w:p>
    <w:p w:rsidR="007B3CD5" w:rsidRPr="003606BD" w:rsidRDefault="007B3CD5" w:rsidP="007B3CD5">
      <w:pPr>
        <w:pStyle w:val="ListParagraph"/>
        <w:numPr>
          <w:ilvl w:val="1"/>
          <w:numId w:val="37"/>
        </w:numPr>
        <w:rPr>
          <w:lang w:val="ro-RO"/>
        </w:rPr>
      </w:pPr>
      <w:r w:rsidRPr="003606BD">
        <w:rPr>
          <w:lang w:val="ro-RO"/>
        </w:rPr>
        <w:t>Template nr</w:t>
      </w:r>
      <w:r w:rsidR="00602341" w:rsidRPr="003606BD">
        <w:rPr>
          <w:lang w:val="ro-RO"/>
        </w:rPr>
        <w:t>.</w:t>
      </w:r>
      <w:r w:rsidRPr="003606BD">
        <w:rPr>
          <w:lang w:val="ro-RO"/>
        </w:rPr>
        <w:t xml:space="preserve"> 0 cu ponderea 0.5 (cuvantul te</w:t>
      </w:r>
      <w:r w:rsidR="003A40BD">
        <w:rPr>
          <w:lang w:val="ro-RO"/>
        </w:rPr>
        <w:t>x</w:t>
      </w:r>
      <w:r w:rsidRPr="003606BD">
        <w:rPr>
          <w:lang w:val="ro-RO"/>
        </w:rPr>
        <w:t>t</w:t>
      </w:r>
      <w:r w:rsidR="003A40BD">
        <w:rPr>
          <w:lang w:val="ro-RO"/>
        </w:rPr>
        <w:t>7</w:t>
      </w:r>
      <w:r w:rsidRPr="003606BD">
        <w:rPr>
          <w:lang w:val="ro-RO"/>
        </w:rPr>
        <w:t xml:space="preserve"> gasit la pozitia (6, 9))</w:t>
      </w:r>
    </w:p>
    <w:p w:rsidR="007B3CD5" w:rsidRPr="003606BD" w:rsidRDefault="007B3CD5" w:rsidP="007B3CD5">
      <w:pPr>
        <w:pStyle w:val="ListParagraph"/>
        <w:numPr>
          <w:ilvl w:val="1"/>
          <w:numId w:val="37"/>
        </w:numPr>
        <w:rPr>
          <w:lang w:val="ro-RO"/>
        </w:rPr>
      </w:pPr>
      <w:r w:rsidRPr="003606BD">
        <w:rPr>
          <w:lang w:val="ro-RO"/>
        </w:rPr>
        <w:t>Template nr</w:t>
      </w:r>
      <w:r w:rsidR="00602341" w:rsidRPr="003606BD">
        <w:rPr>
          <w:lang w:val="ro-RO"/>
        </w:rPr>
        <w:t>.</w:t>
      </w:r>
      <w:r w:rsidRPr="003606BD">
        <w:rPr>
          <w:lang w:val="ro-RO"/>
        </w:rPr>
        <w:t xml:space="preserve"> 1 cu ponderea </w:t>
      </w:r>
      <w:r w:rsidRPr="003606BD">
        <w:rPr>
          <w:b/>
          <w:lang w:val="ro-RO"/>
        </w:rPr>
        <w:t>0.9</w:t>
      </w:r>
      <w:r w:rsidRPr="003606BD">
        <w:rPr>
          <w:lang w:val="ro-RO"/>
        </w:rPr>
        <w:t xml:space="preserve"> (cuvantul </w:t>
      </w:r>
      <w:r w:rsidR="003A40BD">
        <w:rPr>
          <w:lang w:val="ro-RO"/>
        </w:rPr>
        <w:t>text3 gasit la pozitia (6, 1</w:t>
      </w:r>
      <w:r w:rsidR="00837ECE">
        <w:rPr>
          <w:lang w:val="ro-RO"/>
        </w:rPr>
        <w:t>5</w:t>
      </w:r>
      <w:r w:rsidRPr="003606BD">
        <w:rPr>
          <w:lang w:val="ro-RO"/>
        </w:rPr>
        <w:t>))</w:t>
      </w:r>
    </w:p>
    <w:p w:rsidR="007B3CD5" w:rsidRPr="003606BD" w:rsidRDefault="007B3CD5" w:rsidP="007B3CD5">
      <w:pPr>
        <w:pStyle w:val="ListParagraph"/>
        <w:numPr>
          <w:ilvl w:val="1"/>
          <w:numId w:val="37"/>
        </w:numPr>
        <w:rPr>
          <w:lang w:val="ro-RO"/>
        </w:rPr>
      </w:pPr>
      <w:r w:rsidRPr="003606BD">
        <w:rPr>
          <w:lang w:val="ro-RO"/>
        </w:rPr>
        <w:t>Template nr</w:t>
      </w:r>
      <w:r w:rsidR="00602341" w:rsidRPr="003606BD">
        <w:rPr>
          <w:lang w:val="ro-RO"/>
        </w:rPr>
        <w:t>.</w:t>
      </w:r>
      <w:r w:rsidRPr="003606BD">
        <w:rPr>
          <w:lang w:val="ro-RO"/>
        </w:rPr>
        <w:t xml:space="preserve"> </w:t>
      </w:r>
      <w:r w:rsidR="00BC59D8">
        <w:rPr>
          <w:lang w:val="ro-RO"/>
        </w:rPr>
        <w:t>3</w:t>
      </w:r>
      <w:r w:rsidRPr="003606BD">
        <w:rPr>
          <w:lang w:val="ro-RO"/>
        </w:rPr>
        <w:t xml:space="preserve"> cu ponderea 0.</w:t>
      </w:r>
      <w:r w:rsidR="00BC59D8">
        <w:rPr>
          <w:lang w:val="ro-RO"/>
        </w:rPr>
        <w:t>1</w:t>
      </w:r>
      <w:r w:rsidRPr="003606BD">
        <w:rPr>
          <w:lang w:val="ro-RO"/>
        </w:rPr>
        <w:t xml:space="preserve"> (cuvantul te</w:t>
      </w:r>
      <w:r w:rsidR="00BC59D8">
        <w:rPr>
          <w:lang w:val="ro-RO"/>
        </w:rPr>
        <w:t>x</w:t>
      </w:r>
      <w:r w:rsidRPr="003606BD">
        <w:rPr>
          <w:lang w:val="ro-RO"/>
        </w:rPr>
        <w:t>t</w:t>
      </w:r>
      <w:r w:rsidR="00BC59D8">
        <w:rPr>
          <w:lang w:val="ro-RO"/>
        </w:rPr>
        <w:t>6</w:t>
      </w:r>
      <w:r w:rsidRPr="003606BD">
        <w:rPr>
          <w:lang w:val="ro-RO"/>
        </w:rPr>
        <w:t xml:space="preserve"> gasit la pozitia (12, 12))</w:t>
      </w:r>
    </w:p>
    <w:p w:rsidR="003A40BD" w:rsidRDefault="003A40BD" w:rsidP="00602341">
      <w:pPr>
        <w:rPr>
          <w:lang w:val="ro-RO"/>
        </w:rPr>
      </w:pPr>
    </w:p>
    <w:p w:rsidR="00602341" w:rsidRPr="003606BD" w:rsidRDefault="00BC59D8" w:rsidP="00602341">
      <w:pPr>
        <w:rPr>
          <w:lang w:val="ro-RO"/>
        </w:rPr>
      </w:pPr>
      <w:r>
        <w:rPr>
          <w:lang w:val="ro-RO"/>
        </w:rPr>
        <w:t xml:space="preserve">Rezultatul final este </w:t>
      </w:r>
      <w:r w:rsidR="00A551C3">
        <w:rPr>
          <w:lang w:val="ro-RO"/>
        </w:rPr>
        <w:t>t</w:t>
      </w:r>
      <w:r>
        <w:rPr>
          <w:lang w:val="ro-RO"/>
        </w:rPr>
        <w:t>emplate-ul nr. 1 cu ID-ul 2 care are o pondere de 0.9</w:t>
      </w:r>
    </w:p>
    <w:sectPr w:rsidR="00602341" w:rsidRPr="003606BD" w:rsidSect="0099650A">
      <w:headerReference w:type="default" r:id="rId10"/>
      <w:footerReference w:type="default" r:id="rId11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8B5" w:rsidRDefault="004028B5" w:rsidP="00B214C0">
      <w:r>
        <w:separator/>
      </w:r>
    </w:p>
  </w:endnote>
  <w:endnote w:type="continuationSeparator" w:id="0">
    <w:p w:rsidR="004028B5" w:rsidRDefault="004028B5" w:rsidP="00B2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504" w:rsidRDefault="004F1C93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fldSimple w:instr=" SUBJECT   \* MERGEFORMAT ">
      <w:r w:rsidR="00781788">
        <w:t>STL Competency Test</w:t>
      </w:r>
    </w:fldSimple>
    <w:r w:rsidR="00EA6504" w:rsidRPr="00790BCF">
      <w:tab/>
    </w:r>
    <w:r w:rsidR="00EA6504" w:rsidRPr="00790BCF">
      <w:tab/>
      <w:t xml:space="preserve">Page </w:t>
    </w:r>
    <w:r w:rsidR="00EA6504">
      <w:fldChar w:fldCharType="begin"/>
    </w:r>
    <w:r w:rsidR="00EA6504" w:rsidRPr="00790BCF">
      <w:instrText xml:space="preserve"> PAGE </w:instrText>
    </w:r>
    <w:r w:rsidR="00EA6504">
      <w:fldChar w:fldCharType="separate"/>
    </w:r>
    <w:r w:rsidR="00781788">
      <w:rPr>
        <w:noProof/>
      </w:rPr>
      <w:t>3</w:t>
    </w:r>
    <w:r w:rsidR="00EA6504">
      <w:fldChar w:fldCharType="end"/>
    </w:r>
    <w:r w:rsidR="00EA6504">
      <w:t xml:space="preserve"> of </w:t>
    </w:r>
    <w:r w:rsidR="00EA6504">
      <w:rPr>
        <w:rStyle w:val="PageNumber"/>
      </w:rPr>
      <w:fldChar w:fldCharType="begin"/>
    </w:r>
    <w:r w:rsidR="00EA6504">
      <w:rPr>
        <w:rStyle w:val="PageNumber"/>
      </w:rPr>
      <w:instrText xml:space="preserve"> NUMPAGES </w:instrText>
    </w:r>
    <w:r w:rsidR="00EA6504">
      <w:rPr>
        <w:rStyle w:val="PageNumber"/>
      </w:rPr>
      <w:fldChar w:fldCharType="separate"/>
    </w:r>
    <w:r w:rsidR="00781788">
      <w:rPr>
        <w:rStyle w:val="PageNumber"/>
        <w:noProof/>
      </w:rPr>
      <w:t>4</w:t>
    </w:r>
    <w:r w:rsidR="00EA6504">
      <w:rPr>
        <w:rStyle w:val="PageNumber"/>
      </w:rPr>
      <w:fldChar w:fldCharType="end"/>
    </w:r>
    <w:r w:rsidR="00EA65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8B5" w:rsidRDefault="004028B5" w:rsidP="00B214C0">
      <w:r>
        <w:separator/>
      </w:r>
    </w:p>
  </w:footnote>
  <w:footnote w:type="continuationSeparator" w:id="0">
    <w:p w:rsidR="004028B5" w:rsidRDefault="004028B5" w:rsidP="00B2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504" w:rsidRDefault="004F1C93" w:rsidP="00B15E2E">
    <w:pPr>
      <w:pStyle w:val="Header"/>
      <w:tabs>
        <w:tab w:val="clear" w:pos="8306"/>
        <w:tab w:val="right" w:pos="9639"/>
      </w:tabs>
      <w:spacing w:before="0" w:after="0"/>
      <w:ind w:right="28"/>
    </w:pPr>
    <w:fldSimple w:instr=" DOCPROPERTY  Author  \* MERGEFORMAT ">
      <w:r w:rsidR="00781788">
        <w:t>NetRom</w:t>
      </w:r>
    </w:fldSimple>
    <w:r w:rsidR="00EA6504">
      <w:tab/>
    </w:r>
    <w:r w:rsidR="00EA6504">
      <w:tab/>
    </w:r>
    <w:fldSimple w:instr=" TITLE   \* MERGEFORMAT ">
      <w:r w:rsidR="00781788">
        <w:t>STL Competency Test</w:t>
      </w:r>
    </w:fldSimple>
  </w:p>
  <w:p w:rsidR="00EA6504" w:rsidRDefault="00542CD0" w:rsidP="008E2A02">
    <w:pPr>
      <w:pStyle w:val="Header"/>
      <w:pBdr>
        <w:bottom w:val="single" w:sz="6" w:space="1" w:color="FF6600"/>
      </w:pBdr>
      <w:spacing w:before="0" w:after="0"/>
      <w:ind w:right="28"/>
    </w:pPr>
    <w:r>
      <w:rPr>
        <w:lang w:val="en-US"/>
      </w:rPr>
      <w:t>22</w:t>
    </w:r>
    <w:r w:rsidR="005214FB">
      <w:rPr>
        <w:lang w:val="en-US"/>
      </w:rPr>
      <w:t>.0</w:t>
    </w:r>
    <w:r>
      <w:rPr>
        <w:lang w:val="en-US"/>
      </w:rPr>
      <w:t>2.2017</w:t>
    </w:r>
  </w:p>
  <w:p w:rsidR="008E2A02" w:rsidRPr="00AB37ED" w:rsidRDefault="008E2A02" w:rsidP="00EC05B1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07CD716F"/>
    <w:multiLevelType w:val="hybridMultilevel"/>
    <w:tmpl w:val="C5862012"/>
    <w:lvl w:ilvl="0" w:tplc="3AB0DF30">
      <w:start w:val="27"/>
      <w:numFmt w:val="bullet"/>
      <w:lvlText w:val="-"/>
      <w:lvlJc w:val="left"/>
      <w:pPr>
        <w:ind w:left="2505" w:hanging="360"/>
      </w:pPr>
      <w:rPr>
        <w:rFonts w:ascii="Verdana" w:eastAsiaTheme="minorHAns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FEB6A40"/>
    <w:multiLevelType w:val="hybridMultilevel"/>
    <w:tmpl w:val="D83C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4533D7E"/>
    <w:multiLevelType w:val="hybridMultilevel"/>
    <w:tmpl w:val="E79C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AC2533A"/>
    <w:multiLevelType w:val="hybridMultilevel"/>
    <w:tmpl w:val="366E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B86C6C"/>
    <w:multiLevelType w:val="hybridMultilevel"/>
    <w:tmpl w:val="F45E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0DF30">
      <w:start w:val="27"/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DF6C8A"/>
    <w:multiLevelType w:val="hybridMultilevel"/>
    <w:tmpl w:val="5FA8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07DF7"/>
    <w:multiLevelType w:val="multilevel"/>
    <w:tmpl w:val="13B8ED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0554B4A"/>
    <w:multiLevelType w:val="hybridMultilevel"/>
    <w:tmpl w:val="369AF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20"/>
  </w:num>
  <w:num w:numId="5">
    <w:abstractNumId w:val="13"/>
  </w:num>
  <w:num w:numId="6">
    <w:abstractNumId w:val="28"/>
  </w:num>
  <w:num w:numId="7">
    <w:abstractNumId w:val="24"/>
  </w:num>
  <w:num w:numId="8">
    <w:abstractNumId w:val="35"/>
  </w:num>
  <w:num w:numId="9">
    <w:abstractNumId w:val="15"/>
  </w:num>
  <w:num w:numId="10">
    <w:abstractNumId w:val="32"/>
  </w:num>
  <w:num w:numId="11">
    <w:abstractNumId w:val="30"/>
  </w:num>
  <w:num w:numId="12">
    <w:abstractNumId w:val="21"/>
  </w:num>
  <w:num w:numId="13">
    <w:abstractNumId w:val="27"/>
  </w:num>
  <w:num w:numId="14">
    <w:abstractNumId w:val="36"/>
  </w:num>
  <w:num w:numId="15">
    <w:abstractNumId w:val="17"/>
  </w:num>
  <w:num w:numId="16">
    <w:abstractNumId w:val="10"/>
  </w:num>
  <w:num w:numId="17">
    <w:abstractNumId w:val="31"/>
  </w:num>
  <w:num w:numId="18">
    <w:abstractNumId w:val="33"/>
  </w:num>
  <w:num w:numId="19">
    <w:abstractNumId w:val="22"/>
  </w:num>
  <w:num w:numId="20">
    <w:abstractNumId w:val="19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6"/>
  </w:num>
  <w:num w:numId="32">
    <w:abstractNumId w:val="12"/>
  </w:num>
  <w:num w:numId="33">
    <w:abstractNumId w:val="25"/>
  </w:num>
  <w:num w:numId="34">
    <w:abstractNumId w:val="14"/>
  </w:num>
  <w:num w:numId="35">
    <w:abstractNumId w:val="29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2"/>
    <w:rsid w:val="0000001D"/>
    <w:rsid w:val="00002345"/>
    <w:rsid w:val="00021AD1"/>
    <w:rsid w:val="00026AFD"/>
    <w:rsid w:val="000333CA"/>
    <w:rsid w:val="00044864"/>
    <w:rsid w:val="00052E17"/>
    <w:rsid w:val="000555CB"/>
    <w:rsid w:val="00055D25"/>
    <w:rsid w:val="000642DC"/>
    <w:rsid w:val="00070C5D"/>
    <w:rsid w:val="000734E4"/>
    <w:rsid w:val="00087EEA"/>
    <w:rsid w:val="000A2002"/>
    <w:rsid w:val="000A3563"/>
    <w:rsid w:val="000C10F7"/>
    <w:rsid w:val="000C1A2F"/>
    <w:rsid w:val="000D09E8"/>
    <w:rsid w:val="000D5889"/>
    <w:rsid w:val="000E41AA"/>
    <w:rsid w:val="000E5063"/>
    <w:rsid w:val="000F76A2"/>
    <w:rsid w:val="00105955"/>
    <w:rsid w:val="00111966"/>
    <w:rsid w:val="001128D9"/>
    <w:rsid w:val="001151AF"/>
    <w:rsid w:val="00116B0F"/>
    <w:rsid w:val="0014011C"/>
    <w:rsid w:val="00150D01"/>
    <w:rsid w:val="00150F6F"/>
    <w:rsid w:val="001543AA"/>
    <w:rsid w:val="00155415"/>
    <w:rsid w:val="00161397"/>
    <w:rsid w:val="00173BCC"/>
    <w:rsid w:val="00180297"/>
    <w:rsid w:val="0018131E"/>
    <w:rsid w:val="00181618"/>
    <w:rsid w:val="001876FE"/>
    <w:rsid w:val="001910BC"/>
    <w:rsid w:val="0019112D"/>
    <w:rsid w:val="0019384D"/>
    <w:rsid w:val="001A00F5"/>
    <w:rsid w:val="001A516B"/>
    <w:rsid w:val="001A79B8"/>
    <w:rsid w:val="001B78CF"/>
    <w:rsid w:val="001C6E5D"/>
    <w:rsid w:val="001D0A47"/>
    <w:rsid w:val="001E21B6"/>
    <w:rsid w:val="001E60CE"/>
    <w:rsid w:val="001F7CB6"/>
    <w:rsid w:val="002053FC"/>
    <w:rsid w:val="002108F5"/>
    <w:rsid w:val="0021418F"/>
    <w:rsid w:val="00221E34"/>
    <w:rsid w:val="00222A03"/>
    <w:rsid w:val="00224F24"/>
    <w:rsid w:val="0023349D"/>
    <w:rsid w:val="0024160C"/>
    <w:rsid w:val="00243A55"/>
    <w:rsid w:val="002561B3"/>
    <w:rsid w:val="00283A78"/>
    <w:rsid w:val="00284A3A"/>
    <w:rsid w:val="002A700F"/>
    <w:rsid w:val="002B3D30"/>
    <w:rsid w:val="002C444A"/>
    <w:rsid w:val="002C4932"/>
    <w:rsid w:val="002D3E83"/>
    <w:rsid w:val="002D6917"/>
    <w:rsid w:val="00300D98"/>
    <w:rsid w:val="00304DC5"/>
    <w:rsid w:val="00310814"/>
    <w:rsid w:val="00316B72"/>
    <w:rsid w:val="00322DE4"/>
    <w:rsid w:val="00322DEC"/>
    <w:rsid w:val="003368A0"/>
    <w:rsid w:val="00350E43"/>
    <w:rsid w:val="00351374"/>
    <w:rsid w:val="003573BF"/>
    <w:rsid w:val="003606BD"/>
    <w:rsid w:val="0036182D"/>
    <w:rsid w:val="003630D3"/>
    <w:rsid w:val="00371A88"/>
    <w:rsid w:val="00374456"/>
    <w:rsid w:val="00375743"/>
    <w:rsid w:val="00382D9D"/>
    <w:rsid w:val="003A14D7"/>
    <w:rsid w:val="003A15C8"/>
    <w:rsid w:val="003A40BD"/>
    <w:rsid w:val="003A688B"/>
    <w:rsid w:val="003A7801"/>
    <w:rsid w:val="003B4B83"/>
    <w:rsid w:val="003B65B7"/>
    <w:rsid w:val="003D37C7"/>
    <w:rsid w:val="003D3D83"/>
    <w:rsid w:val="003D597F"/>
    <w:rsid w:val="003E02DC"/>
    <w:rsid w:val="003E039E"/>
    <w:rsid w:val="003E4E3F"/>
    <w:rsid w:val="003E64FB"/>
    <w:rsid w:val="003F6A62"/>
    <w:rsid w:val="004028B5"/>
    <w:rsid w:val="004078D2"/>
    <w:rsid w:val="00411C92"/>
    <w:rsid w:val="00416D91"/>
    <w:rsid w:val="00423C8F"/>
    <w:rsid w:val="004342A6"/>
    <w:rsid w:val="00434A68"/>
    <w:rsid w:val="00440402"/>
    <w:rsid w:val="00443965"/>
    <w:rsid w:val="00451CDC"/>
    <w:rsid w:val="00454D47"/>
    <w:rsid w:val="00462113"/>
    <w:rsid w:val="00462767"/>
    <w:rsid w:val="00462804"/>
    <w:rsid w:val="00465C60"/>
    <w:rsid w:val="0047560B"/>
    <w:rsid w:val="004848EF"/>
    <w:rsid w:val="004946CE"/>
    <w:rsid w:val="004B52B5"/>
    <w:rsid w:val="004D42CA"/>
    <w:rsid w:val="004D5095"/>
    <w:rsid w:val="004E2B77"/>
    <w:rsid w:val="004E2C17"/>
    <w:rsid w:val="004E386D"/>
    <w:rsid w:val="004F16A1"/>
    <w:rsid w:val="004F1C93"/>
    <w:rsid w:val="004F3333"/>
    <w:rsid w:val="004F4E64"/>
    <w:rsid w:val="005015D0"/>
    <w:rsid w:val="00503215"/>
    <w:rsid w:val="005046E0"/>
    <w:rsid w:val="00505A5D"/>
    <w:rsid w:val="005214FB"/>
    <w:rsid w:val="00522555"/>
    <w:rsid w:val="00535DC9"/>
    <w:rsid w:val="00542CD0"/>
    <w:rsid w:val="00551968"/>
    <w:rsid w:val="0055407A"/>
    <w:rsid w:val="00557DE8"/>
    <w:rsid w:val="0056171F"/>
    <w:rsid w:val="00567F7A"/>
    <w:rsid w:val="00570747"/>
    <w:rsid w:val="005754F5"/>
    <w:rsid w:val="00576B71"/>
    <w:rsid w:val="00581D1D"/>
    <w:rsid w:val="00584C3B"/>
    <w:rsid w:val="00590AB2"/>
    <w:rsid w:val="00591FD6"/>
    <w:rsid w:val="005960D5"/>
    <w:rsid w:val="005A22B0"/>
    <w:rsid w:val="005A36DB"/>
    <w:rsid w:val="005A7176"/>
    <w:rsid w:val="005B0317"/>
    <w:rsid w:val="005B6BE6"/>
    <w:rsid w:val="005C1BBF"/>
    <w:rsid w:val="005C78A9"/>
    <w:rsid w:val="005D4608"/>
    <w:rsid w:val="005D6BCF"/>
    <w:rsid w:val="00601663"/>
    <w:rsid w:val="00602341"/>
    <w:rsid w:val="00605F25"/>
    <w:rsid w:val="006129EC"/>
    <w:rsid w:val="00612C82"/>
    <w:rsid w:val="006150B8"/>
    <w:rsid w:val="00635121"/>
    <w:rsid w:val="00641329"/>
    <w:rsid w:val="0064575F"/>
    <w:rsid w:val="00646D4D"/>
    <w:rsid w:val="006560B5"/>
    <w:rsid w:val="006621CC"/>
    <w:rsid w:val="00662BA5"/>
    <w:rsid w:val="006712B0"/>
    <w:rsid w:val="00674EEA"/>
    <w:rsid w:val="00677C04"/>
    <w:rsid w:val="006842FF"/>
    <w:rsid w:val="006868B6"/>
    <w:rsid w:val="006A1E8F"/>
    <w:rsid w:val="006A20BC"/>
    <w:rsid w:val="006C6CEC"/>
    <w:rsid w:val="006D3DBD"/>
    <w:rsid w:val="006E7F1E"/>
    <w:rsid w:val="006F418C"/>
    <w:rsid w:val="006F5C2F"/>
    <w:rsid w:val="006F6A24"/>
    <w:rsid w:val="007213A3"/>
    <w:rsid w:val="00732E20"/>
    <w:rsid w:val="007345B8"/>
    <w:rsid w:val="00753FFC"/>
    <w:rsid w:val="00755B63"/>
    <w:rsid w:val="00760A14"/>
    <w:rsid w:val="00770A5B"/>
    <w:rsid w:val="00777BCD"/>
    <w:rsid w:val="00781788"/>
    <w:rsid w:val="00782A68"/>
    <w:rsid w:val="007868D1"/>
    <w:rsid w:val="00790847"/>
    <w:rsid w:val="007B3CD5"/>
    <w:rsid w:val="007C6DD8"/>
    <w:rsid w:val="007D2EA2"/>
    <w:rsid w:val="007D3A18"/>
    <w:rsid w:val="007D49B8"/>
    <w:rsid w:val="007E6562"/>
    <w:rsid w:val="007F0A3A"/>
    <w:rsid w:val="007F32CB"/>
    <w:rsid w:val="008132AA"/>
    <w:rsid w:val="008275D0"/>
    <w:rsid w:val="008318E3"/>
    <w:rsid w:val="008377BB"/>
    <w:rsid w:val="00837ECE"/>
    <w:rsid w:val="00841D69"/>
    <w:rsid w:val="00843F21"/>
    <w:rsid w:val="00843FC3"/>
    <w:rsid w:val="0084784F"/>
    <w:rsid w:val="0085024B"/>
    <w:rsid w:val="0085755F"/>
    <w:rsid w:val="00861BF3"/>
    <w:rsid w:val="00865632"/>
    <w:rsid w:val="008714A8"/>
    <w:rsid w:val="00872DD5"/>
    <w:rsid w:val="00876C09"/>
    <w:rsid w:val="00880040"/>
    <w:rsid w:val="00881244"/>
    <w:rsid w:val="008959C5"/>
    <w:rsid w:val="00897BE5"/>
    <w:rsid w:val="008A37DD"/>
    <w:rsid w:val="008B20FC"/>
    <w:rsid w:val="008B52B3"/>
    <w:rsid w:val="008B7E9F"/>
    <w:rsid w:val="008C201C"/>
    <w:rsid w:val="008D563C"/>
    <w:rsid w:val="008E2A02"/>
    <w:rsid w:val="008E62C1"/>
    <w:rsid w:val="008F0A73"/>
    <w:rsid w:val="00907DAD"/>
    <w:rsid w:val="009103EF"/>
    <w:rsid w:val="00914123"/>
    <w:rsid w:val="00914209"/>
    <w:rsid w:val="00926F67"/>
    <w:rsid w:val="009344A9"/>
    <w:rsid w:val="009501FD"/>
    <w:rsid w:val="00951440"/>
    <w:rsid w:val="009514ED"/>
    <w:rsid w:val="009601D5"/>
    <w:rsid w:val="00962E0F"/>
    <w:rsid w:val="009635D1"/>
    <w:rsid w:val="0096413E"/>
    <w:rsid w:val="00970109"/>
    <w:rsid w:val="00975E3A"/>
    <w:rsid w:val="009802C5"/>
    <w:rsid w:val="00984570"/>
    <w:rsid w:val="0098502F"/>
    <w:rsid w:val="00986059"/>
    <w:rsid w:val="009941FB"/>
    <w:rsid w:val="0099650A"/>
    <w:rsid w:val="009A095E"/>
    <w:rsid w:val="009D1674"/>
    <w:rsid w:val="009D6CA0"/>
    <w:rsid w:val="009E152C"/>
    <w:rsid w:val="009E163D"/>
    <w:rsid w:val="009E56D3"/>
    <w:rsid w:val="00A04697"/>
    <w:rsid w:val="00A13395"/>
    <w:rsid w:val="00A1372B"/>
    <w:rsid w:val="00A16394"/>
    <w:rsid w:val="00A3572F"/>
    <w:rsid w:val="00A3798B"/>
    <w:rsid w:val="00A42423"/>
    <w:rsid w:val="00A551C3"/>
    <w:rsid w:val="00A56F9B"/>
    <w:rsid w:val="00A73CC2"/>
    <w:rsid w:val="00A77C90"/>
    <w:rsid w:val="00A87983"/>
    <w:rsid w:val="00A9182A"/>
    <w:rsid w:val="00A92181"/>
    <w:rsid w:val="00AA2D4A"/>
    <w:rsid w:val="00AA3818"/>
    <w:rsid w:val="00AB0A4C"/>
    <w:rsid w:val="00AB1CAC"/>
    <w:rsid w:val="00AB37ED"/>
    <w:rsid w:val="00AB383B"/>
    <w:rsid w:val="00AB4CB5"/>
    <w:rsid w:val="00AC0E85"/>
    <w:rsid w:val="00AC5B4C"/>
    <w:rsid w:val="00AE0EA8"/>
    <w:rsid w:val="00AE1851"/>
    <w:rsid w:val="00AE3529"/>
    <w:rsid w:val="00B02D47"/>
    <w:rsid w:val="00B05DBD"/>
    <w:rsid w:val="00B139E9"/>
    <w:rsid w:val="00B15E2E"/>
    <w:rsid w:val="00B20537"/>
    <w:rsid w:val="00B20842"/>
    <w:rsid w:val="00B214C0"/>
    <w:rsid w:val="00B245A6"/>
    <w:rsid w:val="00B46FEF"/>
    <w:rsid w:val="00B53AC7"/>
    <w:rsid w:val="00B55B29"/>
    <w:rsid w:val="00B66FC8"/>
    <w:rsid w:val="00B73293"/>
    <w:rsid w:val="00B73345"/>
    <w:rsid w:val="00B77934"/>
    <w:rsid w:val="00B853EA"/>
    <w:rsid w:val="00BB1285"/>
    <w:rsid w:val="00BB47BF"/>
    <w:rsid w:val="00BB7514"/>
    <w:rsid w:val="00BC1332"/>
    <w:rsid w:val="00BC59D8"/>
    <w:rsid w:val="00BC5F7E"/>
    <w:rsid w:val="00BC7D51"/>
    <w:rsid w:val="00BD1608"/>
    <w:rsid w:val="00BD5022"/>
    <w:rsid w:val="00BD6B8E"/>
    <w:rsid w:val="00BE0401"/>
    <w:rsid w:val="00BE0E65"/>
    <w:rsid w:val="00BE3694"/>
    <w:rsid w:val="00BE6362"/>
    <w:rsid w:val="00BE73C8"/>
    <w:rsid w:val="00BF2150"/>
    <w:rsid w:val="00BF617C"/>
    <w:rsid w:val="00C0184A"/>
    <w:rsid w:val="00C019A9"/>
    <w:rsid w:val="00C13BA1"/>
    <w:rsid w:val="00C17A0D"/>
    <w:rsid w:val="00C50C39"/>
    <w:rsid w:val="00C65412"/>
    <w:rsid w:val="00C747FA"/>
    <w:rsid w:val="00C81A8C"/>
    <w:rsid w:val="00C84B0D"/>
    <w:rsid w:val="00C865A5"/>
    <w:rsid w:val="00CA2514"/>
    <w:rsid w:val="00CA6148"/>
    <w:rsid w:val="00CB586A"/>
    <w:rsid w:val="00CD3F89"/>
    <w:rsid w:val="00CD3F8A"/>
    <w:rsid w:val="00CD6D93"/>
    <w:rsid w:val="00CE4D9F"/>
    <w:rsid w:val="00CE6BF3"/>
    <w:rsid w:val="00CE7FE4"/>
    <w:rsid w:val="00CF5EDE"/>
    <w:rsid w:val="00D046A5"/>
    <w:rsid w:val="00D05599"/>
    <w:rsid w:val="00D05827"/>
    <w:rsid w:val="00D12872"/>
    <w:rsid w:val="00D15EB2"/>
    <w:rsid w:val="00D17A29"/>
    <w:rsid w:val="00D273EF"/>
    <w:rsid w:val="00D51B39"/>
    <w:rsid w:val="00D5395A"/>
    <w:rsid w:val="00D66931"/>
    <w:rsid w:val="00D72D4A"/>
    <w:rsid w:val="00D759C6"/>
    <w:rsid w:val="00D8045D"/>
    <w:rsid w:val="00D83BFB"/>
    <w:rsid w:val="00D85EBC"/>
    <w:rsid w:val="00D94AA7"/>
    <w:rsid w:val="00DA18BD"/>
    <w:rsid w:val="00DA27AD"/>
    <w:rsid w:val="00DA48F3"/>
    <w:rsid w:val="00DC25DA"/>
    <w:rsid w:val="00DC3D98"/>
    <w:rsid w:val="00DE1161"/>
    <w:rsid w:val="00DE4326"/>
    <w:rsid w:val="00DF4292"/>
    <w:rsid w:val="00DF60B7"/>
    <w:rsid w:val="00E0274F"/>
    <w:rsid w:val="00E028D3"/>
    <w:rsid w:val="00E03646"/>
    <w:rsid w:val="00E15257"/>
    <w:rsid w:val="00E175E2"/>
    <w:rsid w:val="00E247A0"/>
    <w:rsid w:val="00E30414"/>
    <w:rsid w:val="00E41A7D"/>
    <w:rsid w:val="00E46883"/>
    <w:rsid w:val="00E54FD7"/>
    <w:rsid w:val="00E55F77"/>
    <w:rsid w:val="00E573C2"/>
    <w:rsid w:val="00E61EC6"/>
    <w:rsid w:val="00E64BB7"/>
    <w:rsid w:val="00E76D20"/>
    <w:rsid w:val="00E82E9D"/>
    <w:rsid w:val="00E9147F"/>
    <w:rsid w:val="00E92A30"/>
    <w:rsid w:val="00EA297D"/>
    <w:rsid w:val="00EA6504"/>
    <w:rsid w:val="00EB7E2A"/>
    <w:rsid w:val="00EB7E71"/>
    <w:rsid w:val="00EC05B1"/>
    <w:rsid w:val="00EC5EB1"/>
    <w:rsid w:val="00EE782D"/>
    <w:rsid w:val="00EF055A"/>
    <w:rsid w:val="00EF4121"/>
    <w:rsid w:val="00EF77DD"/>
    <w:rsid w:val="00F11710"/>
    <w:rsid w:val="00F12D42"/>
    <w:rsid w:val="00F20D41"/>
    <w:rsid w:val="00F274ED"/>
    <w:rsid w:val="00F33DBA"/>
    <w:rsid w:val="00F36E20"/>
    <w:rsid w:val="00F51F10"/>
    <w:rsid w:val="00F52118"/>
    <w:rsid w:val="00F52699"/>
    <w:rsid w:val="00F575D6"/>
    <w:rsid w:val="00F66955"/>
    <w:rsid w:val="00F737F3"/>
    <w:rsid w:val="00F74438"/>
    <w:rsid w:val="00F75C26"/>
    <w:rsid w:val="00F81A9E"/>
    <w:rsid w:val="00F905F9"/>
    <w:rsid w:val="00F93643"/>
    <w:rsid w:val="00FA3470"/>
    <w:rsid w:val="00FA757C"/>
    <w:rsid w:val="00FB0345"/>
    <w:rsid w:val="00FB0D19"/>
    <w:rsid w:val="00FB1587"/>
    <w:rsid w:val="00FB1799"/>
    <w:rsid w:val="00FD261F"/>
    <w:rsid w:val="00FD2844"/>
    <w:rsid w:val="00FD49D4"/>
    <w:rsid w:val="00FE3C1C"/>
    <w:rsid w:val="00FE41C7"/>
    <w:rsid w:val="00FF180F"/>
    <w:rsid w:val="00FF1837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D38BB1-2519-4FC3-B8C0-05FEE33F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F3"/>
    <w:pPr>
      <w:jc w:val="both"/>
    </w:pPr>
    <w:rPr>
      <w:rFonts w:ascii="Calibri" w:eastAsiaTheme="minorHAnsi" w:hAnsi="Calibri"/>
      <w:sz w:val="22"/>
      <w:szCs w:val="22"/>
      <w:lang w:val="en-GB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214FB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B52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 v1.1.dotx</Template>
  <TotalTime>518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STL Competency Test</vt:lpstr>
    </vt:vector>
  </TitlesOfParts>
  <Company>NetRom</Company>
  <LinksUpToDate>false</LinksUpToDate>
  <CharactersWithSpaces>5118</CharactersWithSpaces>
  <SharedDoc>false</SharedDoc>
  <HLinks>
    <vt:vector size="24" baseType="variant"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_Toc193169745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_Toc193169744</vt:lpwstr>
      </vt:variant>
      <vt:variant>
        <vt:i4>2031704</vt:i4>
      </vt:variant>
      <vt:variant>
        <vt:i4>21</vt:i4>
      </vt:variant>
      <vt:variant>
        <vt:i4>0</vt:i4>
      </vt:variant>
      <vt:variant>
        <vt:i4>5</vt:i4>
      </vt:variant>
      <vt:variant>
        <vt:lpwstr>http://www.netrom.ro/</vt:lpwstr>
      </vt:variant>
      <vt:variant>
        <vt:lpwstr/>
      </vt:variant>
      <vt:variant>
        <vt:i4>4128778</vt:i4>
      </vt:variant>
      <vt:variant>
        <vt:i4>18</vt:i4>
      </vt:variant>
      <vt:variant>
        <vt:i4>0</vt:i4>
      </vt:variant>
      <vt:variant>
        <vt:i4>5</vt:i4>
      </vt:variant>
      <vt:variant>
        <vt:lpwstr>mailto:soft@netrom.ro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Competency Test</dc:title>
  <dc:subject>STL Competency Test</dc:subject>
  <dc:creator>NetRom</dc:creator>
  <cp:keywords/>
  <dc:description/>
  <cp:lastModifiedBy>Catalin Anghel Tataru</cp:lastModifiedBy>
  <cp:revision>62</cp:revision>
  <cp:lastPrinted>2016-04-27T12:08:00Z</cp:lastPrinted>
  <dcterms:created xsi:type="dcterms:W3CDTF">2016-04-27T12:03:00Z</dcterms:created>
  <dcterms:modified xsi:type="dcterms:W3CDTF">2017-02-22T13:29:00Z</dcterms:modified>
  <cp:contentStatus>[Document Status]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[Version]</vt:lpwstr>
  </property>
  <property fmtid="{D5CDD505-2E9C-101B-9397-08002B2CF9AE}" pid="3" name="Date completed">
    <vt:lpwstr>30.06.2011</vt:lpwstr>
  </property>
</Properties>
</file>